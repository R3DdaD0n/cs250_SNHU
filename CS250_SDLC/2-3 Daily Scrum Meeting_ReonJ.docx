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5DC4" w14:textId="3DDB865F" w:rsidR="00E81978" w:rsidRDefault="00000000">
      <w:pPr>
        <w:pStyle w:val="Title"/>
      </w:pPr>
      <w:sdt>
        <w:sdtPr>
          <w:alias w:val="Title:"/>
          <w:tag w:val="Title:"/>
          <w:id w:val="726351117"/>
          <w:placeholder>
            <w:docPart w:val="3D4800BA900441269D08606796B9B45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24014">
            <w:t>2-3 Assignment: Scrum Events</w:t>
          </w:r>
        </w:sdtContent>
      </w:sdt>
    </w:p>
    <w:p w14:paraId="493E12E7" w14:textId="4C2005EB" w:rsidR="00B823AA" w:rsidRDefault="00924014" w:rsidP="00B823AA">
      <w:pPr>
        <w:pStyle w:val="Title2"/>
      </w:pPr>
      <w:r>
        <w:t>Reon Johnson</w:t>
      </w:r>
    </w:p>
    <w:p w14:paraId="6D67F491" w14:textId="11ADDAF6" w:rsidR="00E81978" w:rsidRDefault="00924014" w:rsidP="00B823AA">
      <w:pPr>
        <w:pStyle w:val="Title2"/>
      </w:pPr>
      <w:r>
        <w:t>CS250 – Software Development Life Cycle</w:t>
      </w:r>
    </w:p>
    <w:p w14:paraId="481E57E9" w14:textId="2A02FE13" w:rsidR="00E81978" w:rsidRDefault="00E81978">
      <w:pPr>
        <w:pStyle w:val="Title"/>
      </w:pPr>
    </w:p>
    <w:p w14:paraId="4F1F5B96" w14:textId="17949EF7" w:rsidR="00E81978" w:rsidRDefault="00E81978" w:rsidP="00B823AA">
      <w:pPr>
        <w:pStyle w:val="Title2"/>
      </w:pPr>
    </w:p>
    <w:p w14:paraId="4D307335" w14:textId="1318898E" w:rsidR="00E81978" w:rsidRDefault="00000000">
      <w:pPr>
        <w:pStyle w:val="SectionTitle"/>
      </w:pPr>
      <w:sdt>
        <w:sdtPr>
          <w:alias w:val="Section title:"/>
          <w:tag w:val="Section title:"/>
          <w:id w:val="984196707"/>
          <w:placeholder>
            <w:docPart w:val="8D08C3759E7541409F8EEE7FF2E0994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24014">
            <w:t>2-3 Assignment: Scrum Events</w:t>
          </w:r>
        </w:sdtContent>
      </w:sdt>
    </w:p>
    <w:p w14:paraId="16538C78" w14:textId="775D0649" w:rsidR="00924014" w:rsidRDefault="00924014" w:rsidP="00924014">
      <w:pPr>
        <w:numPr>
          <w:ilvl w:val="0"/>
          <w:numId w:val="16"/>
        </w:numPr>
        <w:spacing w:before="100" w:beforeAutospacing="1" w:after="100" w:afterAutospacing="1" w:line="240" w:lineRule="auto"/>
        <w:rPr>
          <w:rFonts w:ascii="Lato" w:eastAsia="Times New Roman" w:hAnsi="Lato" w:cs="Times New Roman"/>
          <w:color w:val="565A5C"/>
          <w:kern w:val="0"/>
          <w:sz w:val="27"/>
          <w:szCs w:val="27"/>
          <w:lang w:eastAsia="en-US"/>
        </w:rPr>
      </w:pPr>
      <w:r w:rsidRPr="00924014">
        <w:rPr>
          <w:rFonts w:ascii="Lato" w:eastAsia="Times New Roman" w:hAnsi="Lato" w:cs="Times New Roman"/>
          <w:color w:val="565A5C"/>
          <w:kern w:val="0"/>
          <w:sz w:val="27"/>
          <w:szCs w:val="27"/>
          <w:lang w:eastAsia="en-US"/>
        </w:rPr>
        <w:t>What are the key questions that can be used to frame a Daily Scrum meeting? How do they help the team achieve their goals?</w:t>
      </w:r>
    </w:p>
    <w:p w14:paraId="46C72743" w14:textId="1DB1F57C" w:rsidR="00CE0AB5" w:rsidRDefault="007F6D41" w:rsidP="00E45E17">
      <w:pPr>
        <w:spacing w:before="100" w:beforeAutospacing="1" w:after="100" w:afterAutospacing="1" w:line="240" w:lineRule="auto"/>
        <w:ind w:firstLine="0"/>
        <w:rPr>
          <w:rFonts w:ascii="Lato" w:eastAsia="Times New Roman" w:hAnsi="Lato" w:cs="Times New Roman"/>
          <w:color w:val="565A5C"/>
          <w:kern w:val="0"/>
          <w:sz w:val="27"/>
          <w:szCs w:val="27"/>
          <w:lang w:eastAsia="en-US"/>
        </w:rPr>
      </w:pPr>
      <w:r>
        <w:rPr>
          <w:rFonts w:ascii="Lato" w:eastAsia="Times New Roman" w:hAnsi="Lato" w:cs="Times New Roman"/>
          <w:color w:val="565A5C"/>
          <w:kern w:val="0"/>
          <w:sz w:val="27"/>
          <w:szCs w:val="27"/>
          <w:lang w:eastAsia="en-US"/>
        </w:rPr>
        <w:t xml:space="preserve">The </w:t>
      </w:r>
      <w:r w:rsidR="00CE0AB5">
        <w:rPr>
          <w:rFonts w:ascii="Lato" w:eastAsia="Times New Roman" w:hAnsi="Lato" w:cs="Times New Roman"/>
          <w:color w:val="565A5C"/>
          <w:kern w:val="0"/>
          <w:sz w:val="27"/>
          <w:szCs w:val="27"/>
          <w:lang w:eastAsia="en-US"/>
        </w:rPr>
        <w:t>key questions that can be used to frame a Daily Sc</w:t>
      </w:r>
      <w:r>
        <w:rPr>
          <w:rFonts w:ascii="Lato" w:eastAsia="Times New Roman" w:hAnsi="Lato" w:cs="Times New Roman"/>
          <w:color w:val="565A5C"/>
          <w:kern w:val="0"/>
          <w:sz w:val="27"/>
          <w:szCs w:val="27"/>
          <w:lang w:eastAsia="en-US"/>
        </w:rPr>
        <w:t>r</w:t>
      </w:r>
      <w:r w:rsidR="00CE0AB5">
        <w:rPr>
          <w:rFonts w:ascii="Lato" w:eastAsia="Times New Roman" w:hAnsi="Lato" w:cs="Times New Roman"/>
          <w:color w:val="565A5C"/>
          <w:kern w:val="0"/>
          <w:sz w:val="27"/>
          <w:szCs w:val="27"/>
          <w:lang w:eastAsia="en-US"/>
        </w:rPr>
        <w:t>um meeting can include the following:</w:t>
      </w:r>
    </w:p>
    <w:p w14:paraId="3BB6E2FB" w14:textId="52D8C7EC" w:rsidR="00CE0AB5" w:rsidRPr="00E45E17" w:rsidRDefault="007F6D41" w:rsidP="00E45E17">
      <w:pPr>
        <w:spacing w:before="100" w:beforeAutospacing="1" w:after="100" w:afterAutospacing="1" w:line="240" w:lineRule="auto"/>
        <w:rPr>
          <w:rFonts w:ascii="Lato" w:eastAsia="Times New Roman" w:hAnsi="Lato" w:cs="Times New Roman"/>
          <w:color w:val="565A5C"/>
          <w:kern w:val="0"/>
          <w:sz w:val="27"/>
          <w:szCs w:val="27"/>
          <w:lang w:eastAsia="en-US"/>
        </w:rPr>
      </w:pPr>
      <w:r w:rsidRPr="00E45E17">
        <w:rPr>
          <w:rFonts w:ascii="Lato" w:eastAsia="Times New Roman" w:hAnsi="Lato" w:cs="Times New Roman"/>
          <w:color w:val="565A5C"/>
          <w:kern w:val="0"/>
          <w:sz w:val="27"/>
          <w:szCs w:val="27"/>
          <w:lang w:eastAsia="en-US"/>
        </w:rPr>
        <w:t>What did I do yesterday to help meet the Sprint Goal?</w:t>
      </w:r>
    </w:p>
    <w:p w14:paraId="617A965A" w14:textId="29BCD544" w:rsidR="007F6D41" w:rsidRPr="00E45E17" w:rsidRDefault="007F6D41" w:rsidP="00E45E17">
      <w:pPr>
        <w:spacing w:before="100" w:beforeAutospacing="1" w:after="100" w:afterAutospacing="1" w:line="240" w:lineRule="auto"/>
        <w:rPr>
          <w:rFonts w:ascii="Lato" w:eastAsia="Times New Roman" w:hAnsi="Lato" w:cs="Times New Roman"/>
          <w:color w:val="565A5C"/>
          <w:kern w:val="0"/>
          <w:sz w:val="27"/>
          <w:szCs w:val="27"/>
          <w:lang w:eastAsia="en-US"/>
        </w:rPr>
      </w:pPr>
      <w:r w:rsidRPr="00E45E17">
        <w:rPr>
          <w:rFonts w:ascii="Lato" w:eastAsia="Times New Roman" w:hAnsi="Lato" w:cs="Times New Roman"/>
          <w:color w:val="565A5C"/>
          <w:kern w:val="0"/>
          <w:sz w:val="27"/>
          <w:szCs w:val="27"/>
          <w:lang w:eastAsia="en-US"/>
        </w:rPr>
        <w:t>What will I do today</w:t>
      </w:r>
      <w:r w:rsidR="00E45E17" w:rsidRPr="00E45E17">
        <w:rPr>
          <w:rFonts w:ascii="Lato" w:eastAsia="Times New Roman" w:hAnsi="Lato" w:cs="Times New Roman"/>
          <w:color w:val="565A5C"/>
          <w:kern w:val="0"/>
          <w:sz w:val="27"/>
          <w:szCs w:val="27"/>
          <w:lang w:eastAsia="en-US"/>
        </w:rPr>
        <w:t xml:space="preserve"> to help meet the Sprint Goal?</w:t>
      </w:r>
    </w:p>
    <w:p w14:paraId="4C3E6858" w14:textId="77777777" w:rsidR="00E45E17" w:rsidRPr="00E45E17" w:rsidRDefault="00E45E17" w:rsidP="00E45E17">
      <w:pPr>
        <w:spacing w:before="100" w:beforeAutospacing="1" w:after="100" w:afterAutospacing="1" w:line="240" w:lineRule="auto"/>
        <w:rPr>
          <w:rFonts w:ascii="Lato" w:eastAsia="Times New Roman" w:hAnsi="Lato" w:cs="Times New Roman"/>
          <w:color w:val="565A5C"/>
          <w:kern w:val="0"/>
          <w:sz w:val="27"/>
          <w:szCs w:val="27"/>
          <w:lang w:eastAsia="en-US"/>
        </w:rPr>
      </w:pPr>
      <w:r w:rsidRPr="00E45E17">
        <w:rPr>
          <w:rFonts w:ascii="Lato" w:eastAsia="Times New Roman" w:hAnsi="Lato" w:cs="Times New Roman"/>
          <w:color w:val="565A5C"/>
          <w:kern w:val="0"/>
          <w:sz w:val="27"/>
          <w:szCs w:val="27"/>
          <w:lang w:eastAsia="en-US"/>
        </w:rPr>
        <w:t>What impedes us from meeting the Sprint Goal?</w:t>
      </w:r>
    </w:p>
    <w:p w14:paraId="40E425DF" w14:textId="354B44F2" w:rsidR="00E45E17" w:rsidRPr="00E45E17" w:rsidRDefault="00E45E17" w:rsidP="00E45E17">
      <w:pPr>
        <w:spacing w:before="100" w:beforeAutospacing="1" w:after="100" w:afterAutospacing="1" w:line="240" w:lineRule="auto"/>
        <w:ind w:firstLine="0"/>
        <w:rPr>
          <w:rFonts w:ascii="Lato" w:eastAsia="Times New Roman" w:hAnsi="Lato" w:cs="Times New Roman"/>
          <w:color w:val="565A5C"/>
          <w:kern w:val="0"/>
          <w:sz w:val="27"/>
          <w:szCs w:val="27"/>
          <w:lang w:eastAsia="en-US"/>
        </w:rPr>
      </w:pPr>
      <w:r w:rsidRPr="00E45E17">
        <w:rPr>
          <w:rFonts w:ascii="Lato" w:eastAsia="Times New Roman" w:hAnsi="Lato" w:cs="Times New Roman"/>
          <w:color w:val="565A5C"/>
          <w:kern w:val="0"/>
          <w:sz w:val="27"/>
          <w:szCs w:val="27"/>
          <w:lang w:eastAsia="en-US"/>
        </w:rPr>
        <w:t>Th</w:t>
      </w:r>
      <w:r>
        <w:rPr>
          <w:rFonts w:ascii="Lato" w:eastAsia="Times New Roman" w:hAnsi="Lato" w:cs="Times New Roman"/>
          <w:color w:val="565A5C"/>
          <w:kern w:val="0"/>
          <w:sz w:val="27"/>
          <w:szCs w:val="27"/>
          <w:lang w:eastAsia="en-US"/>
        </w:rPr>
        <w:t>ese questions were used to center the teams focus</w:t>
      </w:r>
      <w:r w:rsidR="008B29D0">
        <w:rPr>
          <w:rFonts w:ascii="Lato" w:eastAsia="Times New Roman" w:hAnsi="Lato" w:cs="Times New Roman"/>
          <w:color w:val="565A5C"/>
          <w:kern w:val="0"/>
          <w:sz w:val="27"/>
          <w:szCs w:val="27"/>
          <w:lang w:eastAsia="en-US"/>
        </w:rPr>
        <w:t xml:space="preserve"> and put everyone on track with what was completed, what needs to be done, and what they should be working on currently. The allotment for sidebar topics also gave room for problematic issues to be discussed and cleared allowing for focus to be reverted back to project tasks. The meeting and questions permitted team members to express if they needed help and who they could work with to complete a given task. </w:t>
      </w:r>
    </w:p>
    <w:p w14:paraId="6A345AF3" w14:textId="75920613" w:rsidR="008B29D0" w:rsidRDefault="00924014" w:rsidP="00924014">
      <w:pPr>
        <w:numPr>
          <w:ilvl w:val="0"/>
          <w:numId w:val="16"/>
        </w:numPr>
        <w:spacing w:before="100" w:beforeAutospacing="1" w:after="100" w:afterAutospacing="1" w:line="240" w:lineRule="auto"/>
        <w:rPr>
          <w:rFonts w:ascii="Lato" w:eastAsia="Times New Roman" w:hAnsi="Lato" w:cs="Times New Roman"/>
          <w:color w:val="565A5C"/>
          <w:kern w:val="0"/>
          <w:sz w:val="27"/>
          <w:szCs w:val="27"/>
          <w:lang w:eastAsia="en-US"/>
        </w:rPr>
      </w:pPr>
      <w:r w:rsidRPr="00924014">
        <w:rPr>
          <w:rFonts w:ascii="Lato" w:eastAsia="Times New Roman" w:hAnsi="Lato" w:cs="Times New Roman"/>
          <w:color w:val="565A5C"/>
          <w:kern w:val="0"/>
          <w:sz w:val="27"/>
          <w:szCs w:val="27"/>
          <w:lang w:eastAsia="en-US"/>
        </w:rPr>
        <w:t>How does the Scrum Master help facilitate the Daily Scrum throughout the video? Consider both the Scrum Master’s own updates and times when she responded to team members</w:t>
      </w:r>
    </w:p>
    <w:p w14:paraId="1E40877A" w14:textId="2B420648" w:rsidR="00924014" w:rsidRPr="00924014" w:rsidRDefault="00785B0F" w:rsidP="00AA2E18">
      <w:pPr>
        <w:spacing w:before="100" w:beforeAutospacing="1" w:after="100" w:afterAutospacing="1" w:line="240" w:lineRule="auto"/>
        <w:ind w:firstLine="0"/>
        <w:rPr>
          <w:rFonts w:ascii="Lato" w:eastAsia="Times New Roman" w:hAnsi="Lato" w:cs="Times New Roman"/>
          <w:color w:val="565A5C"/>
          <w:kern w:val="0"/>
          <w:sz w:val="27"/>
          <w:szCs w:val="27"/>
          <w:lang w:eastAsia="en-US"/>
        </w:rPr>
      </w:pPr>
      <w:r>
        <w:rPr>
          <w:rFonts w:ascii="Lato" w:eastAsia="Times New Roman" w:hAnsi="Lato" w:cs="Times New Roman"/>
          <w:color w:val="565A5C"/>
          <w:kern w:val="0"/>
          <w:sz w:val="27"/>
          <w:szCs w:val="27"/>
          <w:lang w:eastAsia="en-US"/>
        </w:rPr>
        <w:t>The Scrum master keeps the meeting fun by having members pass around a ball when it was time to share answers to the three questions mentioned above</w:t>
      </w:r>
      <w:r w:rsidR="00077C96">
        <w:rPr>
          <w:rFonts w:ascii="Lato" w:eastAsia="Times New Roman" w:hAnsi="Lato" w:cs="Times New Roman"/>
          <w:color w:val="565A5C"/>
          <w:kern w:val="0"/>
          <w:sz w:val="27"/>
          <w:szCs w:val="27"/>
          <w:lang w:eastAsia="en-US"/>
        </w:rPr>
        <w:t xml:space="preserve">. This keeps the members attentive in case the ball comes to them. The scrum master also expresses updates with requests and tasks that may need to be completed </w:t>
      </w:r>
      <w:r w:rsidR="00704196">
        <w:rPr>
          <w:rFonts w:ascii="Lato" w:eastAsia="Times New Roman" w:hAnsi="Lato" w:cs="Times New Roman"/>
          <w:color w:val="565A5C"/>
          <w:kern w:val="0"/>
          <w:sz w:val="27"/>
          <w:szCs w:val="27"/>
          <w:lang w:eastAsia="en-US"/>
        </w:rPr>
        <w:t>for</w:t>
      </w:r>
      <w:r w:rsidR="00077C96">
        <w:rPr>
          <w:rFonts w:ascii="Lato" w:eastAsia="Times New Roman" w:hAnsi="Lato" w:cs="Times New Roman"/>
          <w:color w:val="565A5C"/>
          <w:kern w:val="0"/>
          <w:sz w:val="27"/>
          <w:szCs w:val="27"/>
          <w:lang w:eastAsia="en-US"/>
        </w:rPr>
        <w:t xml:space="preserve"> the team maintain productivity</w:t>
      </w:r>
      <w:r w:rsidR="00AA2E18">
        <w:rPr>
          <w:rFonts w:ascii="Lato" w:eastAsia="Times New Roman" w:hAnsi="Lato" w:cs="Times New Roman"/>
          <w:color w:val="565A5C"/>
          <w:kern w:val="0"/>
          <w:sz w:val="27"/>
          <w:szCs w:val="27"/>
          <w:lang w:eastAsia="en-US"/>
        </w:rPr>
        <w:t>.</w:t>
      </w:r>
    </w:p>
    <w:p w14:paraId="2C9A096C" w14:textId="08082687" w:rsidR="00924014" w:rsidRDefault="00924014" w:rsidP="00924014">
      <w:pPr>
        <w:numPr>
          <w:ilvl w:val="0"/>
          <w:numId w:val="16"/>
        </w:numPr>
        <w:spacing w:before="100" w:beforeAutospacing="1" w:after="100" w:afterAutospacing="1" w:line="240" w:lineRule="auto"/>
        <w:rPr>
          <w:rFonts w:ascii="Lato" w:eastAsia="Times New Roman" w:hAnsi="Lato" w:cs="Times New Roman"/>
          <w:color w:val="565A5C"/>
          <w:kern w:val="0"/>
          <w:sz w:val="27"/>
          <w:szCs w:val="27"/>
          <w:lang w:eastAsia="en-US"/>
        </w:rPr>
      </w:pPr>
      <w:r w:rsidRPr="00924014">
        <w:rPr>
          <w:rFonts w:ascii="Lato" w:eastAsia="Times New Roman" w:hAnsi="Lato" w:cs="Times New Roman"/>
          <w:color w:val="565A5C"/>
          <w:kern w:val="0"/>
          <w:sz w:val="27"/>
          <w:szCs w:val="27"/>
          <w:lang w:eastAsia="en-US"/>
        </w:rPr>
        <w:t>What things did the Scrum Master do effectively? How could she improve?</w:t>
      </w:r>
    </w:p>
    <w:p w14:paraId="3BBACD27" w14:textId="437125AD" w:rsidR="00704196" w:rsidRPr="00924014" w:rsidRDefault="00704196" w:rsidP="00704196">
      <w:pPr>
        <w:spacing w:before="100" w:beforeAutospacing="1" w:after="100" w:afterAutospacing="1" w:line="240" w:lineRule="auto"/>
        <w:ind w:firstLine="0"/>
        <w:rPr>
          <w:rFonts w:ascii="Lato" w:eastAsia="Times New Roman" w:hAnsi="Lato" w:cs="Times New Roman"/>
          <w:color w:val="565A5C"/>
          <w:kern w:val="0"/>
          <w:sz w:val="27"/>
          <w:szCs w:val="27"/>
          <w:lang w:eastAsia="en-US"/>
        </w:rPr>
      </w:pPr>
      <w:r>
        <w:rPr>
          <w:rFonts w:ascii="Lato" w:eastAsia="Times New Roman" w:hAnsi="Lato" w:cs="Times New Roman"/>
          <w:color w:val="565A5C"/>
          <w:kern w:val="0"/>
          <w:sz w:val="27"/>
          <w:szCs w:val="27"/>
          <w:lang w:eastAsia="en-US"/>
        </w:rPr>
        <w:t>The Scrum Master kept the meeting on track time wise reminded others of what was appropriate for discussion during the meeting. She made the meeting exciting and orderly by passing a ball around to other members to share. The Scrum Master dedicated appropriate time frames to discuss topics after the meeting like sidebar topic and allow for members to voice their opinions. This makes sure everything is out and voiced about the topics side-</w:t>
      </w:r>
      <w:r>
        <w:rPr>
          <w:rFonts w:ascii="Lato" w:eastAsia="Times New Roman" w:hAnsi="Lato" w:cs="Times New Roman"/>
          <w:color w:val="565A5C"/>
          <w:kern w:val="0"/>
          <w:sz w:val="27"/>
          <w:szCs w:val="27"/>
          <w:lang w:eastAsia="en-US"/>
        </w:rPr>
        <w:lastRenderedPageBreak/>
        <w:t>bared</w:t>
      </w:r>
      <w:r w:rsidR="00477B5B">
        <w:rPr>
          <w:rFonts w:ascii="Lato" w:eastAsia="Times New Roman" w:hAnsi="Lato" w:cs="Times New Roman"/>
          <w:color w:val="565A5C"/>
          <w:kern w:val="0"/>
          <w:sz w:val="27"/>
          <w:szCs w:val="27"/>
          <w:lang w:eastAsia="en-US"/>
        </w:rPr>
        <w:t xml:space="preserve">, which builds a sense of trust knowing thoughts can be expressed freely. The Scrum master could have done better nudging a member who was late to get them to attend the meeting on time. It was voiced by </w:t>
      </w:r>
      <w:proofErr w:type="gramStart"/>
      <w:r w:rsidR="00477B5B">
        <w:rPr>
          <w:rFonts w:ascii="Lato" w:eastAsia="Times New Roman" w:hAnsi="Lato" w:cs="Times New Roman"/>
          <w:color w:val="565A5C"/>
          <w:kern w:val="0"/>
          <w:sz w:val="27"/>
          <w:szCs w:val="27"/>
          <w:lang w:eastAsia="en-US"/>
        </w:rPr>
        <w:t>team mates</w:t>
      </w:r>
      <w:proofErr w:type="gramEnd"/>
      <w:r w:rsidR="00477B5B">
        <w:rPr>
          <w:rFonts w:ascii="Lato" w:eastAsia="Times New Roman" w:hAnsi="Lato" w:cs="Times New Roman"/>
          <w:color w:val="565A5C"/>
          <w:kern w:val="0"/>
          <w:sz w:val="27"/>
          <w:szCs w:val="27"/>
          <w:lang w:eastAsia="en-US"/>
        </w:rPr>
        <w:t xml:space="preserve"> that this was an burden and caused the team to lack in productivity.</w:t>
      </w:r>
      <w:r>
        <w:rPr>
          <w:rFonts w:ascii="Lato" w:eastAsia="Times New Roman" w:hAnsi="Lato" w:cs="Times New Roman"/>
          <w:color w:val="565A5C"/>
          <w:kern w:val="0"/>
          <w:sz w:val="27"/>
          <w:szCs w:val="27"/>
          <w:lang w:eastAsia="en-US"/>
        </w:rPr>
        <w:t xml:space="preserve"> </w:t>
      </w:r>
    </w:p>
    <w:p w14:paraId="56C09FE1" w14:textId="57BCFB79" w:rsidR="00E81978" w:rsidRDefault="00E81978" w:rsidP="00924014">
      <w:pPr>
        <w:pStyle w:val="ListParagraph"/>
        <w:ind w:left="360"/>
      </w:pPr>
    </w:p>
    <w:p w14:paraId="36C25C98" w14:textId="3F6D2591" w:rsidR="00E81978" w:rsidRDefault="00E81978">
      <w:pPr>
        <w:pStyle w:val="Heading1"/>
      </w:pPr>
    </w:p>
    <w:sdt>
      <w:sdtPr>
        <w:rPr>
          <w:rFonts w:asciiTheme="minorHAnsi" w:eastAsiaTheme="minorEastAsia" w:hAnsiTheme="minorHAnsi" w:cstheme="minorBidi"/>
        </w:rPr>
        <w:id w:val="62297111"/>
        <w:docPartObj>
          <w:docPartGallery w:val="Bibliographies"/>
          <w:docPartUnique/>
        </w:docPartObj>
      </w:sdtPr>
      <w:sdtContent>
        <w:p w14:paraId="2EF6AB33" w14:textId="77777777" w:rsidR="00E81978" w:rsidRDefault="005D3A03">
          <w:pPr>
            <w:pStyle w:val="SectionTitle"/>
          </w:pPr>
          <w:r>
            <w:t>References</w:t>
          </w:r>
        </w:p>
        <w:p w14:paraId="481285B0"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99F99B1"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A83B" w14:textId="77777777" w:rsidR="004A6141" w:rsidRDefault="004A6141">
      <w:pPr>
        <w:spacing w:line="240" w:lineRule="auto"/>
      </w:pPr>
      <w:r>
        <w:separator/>
      </w:r>
    </w:p>
    <w:p w14:paraId="6841D0F3" w14:textId="77777777" w:rsidR="004A6141" w:rsidRDefault="004A6141"/>
  </w:endnote>
  <w:endnote w:type="continuationSeparator" w:id="0">
    <w:p w14:paraId="6F5C6848" w14:textId="77777777" w:rsidR="004A6141" w:rsidRDefault="004A6141">
      <w:pPr>
        <w:spacing w:line="240" w:lineRule="auto"/>
      </w:pPr>
      <w:r>
        <w:continuationSeparator/>
      </w:r>
    </w:p>
    <w:p w14:paraId="47198A0B" w14:textId="77777777" w:rsidR="004A6141" w:rsidRDefault="004A6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661D6" w14:textId="77777777" w:rsidR="004A6141" w:rsidRDefault="004A6141">
      <w:pPr>
        <w:spacing w:line="240" w:lineRule="auto"/>
      </w:pPr>
      <w:r>
        <w:separator/>
      </w:r>
    </w:p>
    <w:p w14:paraId="74143D55" w14:textId="77777777" w:rsidR="004A6141" w:rsidRDefault="004A6141"/>
  </w:footnote>
  <w:footnote w:type="continuationSeparator" w:id="0">
    <w:p w14:paraId="5DF9FEA6" w14:textId="77777777" w:rsidR="004A6141" w:rsidRDefault="004A6141">
      <w:pPr>
        <w:spacing w:line="240" w:lineRule="auto"/>
      </w:pPr>
      <w:r>
        <w:continuationSeparator/>
      </w:r>
    </w:p>
    <w:p w14:paraId="5AAB168C" w14:textId="77777777" w:rsidR="004A6141" w:rsidRDefault="004A61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8FF84" w14:textId="77777777" w:rsidR="00E81978" w:rsidRDefault="00000000">
    <w:pPr>
      <w:pStyle w:val="Header"/>
    </w:pPr>
    <w:sdt>
      <w:sdtPr>
        <w:rPr>
          <w:rStyle w:val="Strong"/>
        </w:rPr>
        <w:alias w:val="Running head"/>
        <w:tag w:val=""/>
        <w:id w:val="12739865"/>
        <w:placeholder>
          <w:docPart w:val="D3065C160FAE4315935D9929CBE2DF78"/>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B021" w14:textId="77777777" w:rsidR="00E81978" w:rsidRDefault="005D3A03">
    <w:pPr>
      <w:pStyle w:val="Header"/>
      <w:rPr>
        <w:rStyle w:val="Strong"/>
      </w:rPr>
    </w:pPr>
    <w:r>
      <w:t xml:space="preserve">Running head: </w:t>
    </w:r>
    <w:sdt>
      <w:sdtPr>
        <w:rPr>
          <w:rStyle w:val="Strong"/>
        </w:rPr>
        <w:alias w:val="Running head"/>
        <w:tag w:val=""/>
        <w:id w:val="-696842620"/>
        <w:placeholder>
          <w:docPart w:val="C9A84AE3A0EA4177B9943E30611FB196"/>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0220DA"/>
    <w:multiLevelType w:val="multilevel"/>
    <w:tmpl w:val="EECA6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EC392C"/>
    <w:multiLevelType w:val="hybridMultilevel"/>
    <w:tmpl w:val="0C34AB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A615FBD"/>
    <w:multiLevelType w:val="hybridMultilevel"/>
    <w:tmpl w:val="455C38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6760915">
    <w:abstractNumId w:val="9"/>
  </w:num>
  <w:num w:numId="2" w16cid:durableId="1254125878">
    <w:abstractNumId w:val="7"/>
  </w:num>
  <w:num w:numId="3" w16cid:durableId="1832286654">
    <w:abstractNumId w:val="6"/>
  </w:num>
  <w:num w:numId="4" w16cid:durableId="474564099">
    <w:abstractNumId w:val="5"/>
  </w:num>
  <w:num w:numId="5" w16cid:durableId="1677266978">
    <w:abstractNumId w:val="4"/>
  </w:num>
  <w:num w:numId="6" w16cid:durableId="1876384780">
    <w:abstractNumId w:val="8"/>
  </w:num>
  <w:num w:numId="7" w16cid:durableId="1131023780">
    <w:abstractNumId w:val="3"/>
  </w:num>
  <w:num w:numId="8" w16cid:durableId="2056808460">
    <w:abstractNumId w:val="2"/>
  </w:num>
  <w:num w:numId="9" w16cid:durableId="1652978680">
    <w:abstractNumId w:val="1"/>
  </w:num>
  <w:num w:numId="10" w16cid:durableId="844437783">
    <w:abstractNumId w:val="0"/>
  </w:num>
  <w:num w:numId="11" w16cid:durableId="275334029">
    <w:abstractNumId w:val="9"/>
    <w:lvlOverride w:ilvl="0">
      <w:startOverride w:val="1"/>
    </w:lvlOverride>
  </w:num>
  <w:num w:numId="12" w16cid:durableId="233930566">
    <w:abstractNumId w:val="16"/>
  </w:num>
  <w:num w:numId="13" w16cid:durableId="1159034897">
    <w:abstractNumId w:val="12"/>
  </w:num>
  <w:num w:numId="14" w16cid:durableId="1531138409">
    <w:abstractNumId w:val="10"/>
  </w:num>
  <w:num w:numId="15" w16cid:durableId="1589651003">
    <w:abstractNumId w:val="15"/>
  </w:num>
  <w:num w:numId="16" w16cid:durableId="1832334862">
    <w:abstractNumId w:val="13"/>
  </w:num>
  <w:num w:numId="17" w16cid:durableId="379718416">
    <w:abstractNumId w:val="11"/>
  </w:num>
  <w:num w:numId="18" w16cid:durableId="409870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14"/>
    <w:rsid w:val="00077C96"/>
    <w:rsid w:val="000D3F41"/>
    <w:rsid w:val="00355DCA"/>
    <w:rsid w:val="00477B5B"/>
    <w:rsid w:val="004A6141"/>
    <w:rsid w:val="00551A02"/>
    <w:rsid w:val="005534FA"/>
    <w:rsid w:val="005D3A03"/>
    <w:rsid w:val="00704196"/>
    <w:rsid w:val="00785B0F"/>
    <w:rsid w:val="007F6D41"/>
    <w:rsid w:val="008002C0"/>
    <w:rsid w:val="008B29D0"/>
    <w:rsid w:val="008C5323"/>
    <w:rsid w:val="00924014"/>
    <w:rsid w:val="009A6A3B"/>
    <w:rsid w:val="00AA2E18"/>
    <w:rsid w:val="00B823AA"/>
    <w:rsid w:val="00BA45DB"/>
    <w:rsid w:val="00BF4184"/>
    <w:rsid w:val="00C0601E"/>
    <w:rsid w:val="00C31D30"/>
    <w:rsid w:val="00CD6E39"/>
    <w:rsid w:val="00CE0AB5"/>
    <w:rsid w:val="00CF6E91"/>
    <w:rsid w:val="00D85B68"/>
    <w:rsid w:val="00E45E17"/>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215D2"/>
  <w15:chartTrackingRefBased/>
  <w15:docId w15:val="{906F1C26-9562-4D27-9337-3E9DDCA4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872107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4800BA900441269D08606796B9B45B"/>
        <w:category>
          <w:name w:val="General"/>
          <w:gallery w:val="placeholder"/>
        </w:category>
        <w:types>
          <w:type w:val="bbPlcHdr"/>
        </w:types>
        <w:behaviors>
          <w:behavior w:val="content"/>
        </w:behaviors>
        <w:guid w:val="{A7109662-E847-49E5-AFE0-C9415BD17FC6}"/>
      </w:docPartPr>
      <w:docPartBody>
        <w:p w:rsidR="00000000" w:rsidRDefault="00000000">
          <w:pPr>
            <w:pStyle w:val="3D4800BA900441269D08606796B9B45B"/>
          </w:pPr>
          <w:r>
            <w:t>[Title Here, up to 12 Words, on One to Two Lines]</w:t>
          </w:r>
        </w:p>
      </w:docPartBody>
    </w:docPart>
    <w:docPart>
      <w:docPartPr>
        <w:name w:val="8D08C3759E7541409F8EEE7FF2E0994C"/>
        <w:category>
          <w:name w:val="General"/>
          <w:gallery w:val="placeholder"/>
        </w:category>
        <w:types>
          <w:type w:val="bbPlcHdr"/>
        </w:types>
        <w:behaviors>
          <w:behavior w:val="content"/>
        </w:behaviors>
        <w:guid w:val="{D2471C62-F136-4D08-8090-FF9E59E76AFE}"/>
      </w:docPartPr>
      <w:docPartBody>
        <w:p w:rsidR="00000000" w:rsidRDefault="00000000">
          <w:pPr>
            <w:pStyle w:val="8D08C3759E7541409F8EEE7FF2E0994C"/>
          </w:pPr>
          <w:r>
            <w:t>[Title Here, up to 12 Words, on One to Two Lines]</w:t>
          </w:r>
        </w:p>
      </w:docPartBody>
    </w:docPart>
    <w:docPart>
      <w:docPartPr>
        <w:name w:val="D3065C160FAE4315935D9929CBE2DF78"/>
        <w:category>
          <w:name w:val="General"/>
          <w:gallery w:val="placeholder"/>
        </w:category>
        <w:types>
          <w:type w:val="bbPlcHdr"/>
        </w:types>
        <w:behaviors>
          <w:behavior w:val="content"/>
        </w:behaviors>
        <w:guid w:val="{C8BCA793-1DEF-4875-8A93-94BC13445AC2}"/>
      </w:docPartPr>
      <w:docPartBody>
        <w:p w:rsidR="00000000" w:rsidRDefault="00000000">
          <w:pPr>
            <w:pStyle w:val="D3065C160FAE4315935D9929CBE2DF78"/>
          </w:pPr>
          <w:r w:rsidRPr="005D3A03">
            <w:t>Figures title:</w:t>
          </w:r>
        </w:p>
      </w:docPartBody>
    </w:docPart>
    <w:docPart>
      <w:docPartPr>
        <w:name w:val="C9A84AE3A0EA4177B9943E30611FB196"/>
        <w:category>
          <w:name w:val="General"/>
          <w:gallery w:val="placeholder"/>
        </w:category>
        <w:types>
          <w:type w:val="bbPlcHdr"/>
        </w:types>
        <w:behaviors>
          <w:behavior w:val="content"/>
        </w:behaviors>
        <w:guid w:val="{4912D559-2855-4F21-9BB3-49EAE4972092}"/>
      </w:docPartPr>
      <w:docPartBody>
        <w:p w:rsidR="00000000" w:rsidRDefault="00000000">
          <w:pPr>
            <w:pStyle w:val="C9A84AE3A0EA4177B9943E30611FB196"/>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53"/>
    <w:rsid w:val="00383053"/>
    <w:rsid w:val="00D1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4800BA900441269D08606796B9B45B">
    <w:name w:val="3D4800BA900441269D08606796B9B45B"/>
  </w:style>
  <w:style w:type="paragraph" w:customStyle="1" w:styleId="E3A078632C2F4796B534B397047677A9">
    <w:name w:val="E3A078632C2F4796B534B397047677A9"/>
  </w:style>
  <w:style w:type="paragraph" w:customStyle="1" w:styleId="4146911D503B4488BCA96B8D4FD5F633">
    <w:name w:val="4146911D503B4488BCA96B8D4FD5F633"/>
  </w:style>
  <w:style w:type="paragraph" w:customStyle="1" w:styleId="07A190B4920245E4A5A5EAF3512B6E14">
    <w:name w:val="07A190B4920245E4A5A5EAF3512B6E14"/>
  </w:style>
  <w:style w:type="paragraph" w:customStyle="1" w:styleId="2E6A393124654BFE85EB345B5074A05C">
    <w:name w:val="2E6A393124654BFE85EB345B5074A05C"/>
  </w:style>
  <w:style w:type="paragraph" w:customStyle="1" w:styleId="4FD1B2B300F24C3C9156616F9276D6FA">
    <w:name w:val="4FD1B2B300F24C3C9156616F9276D6FA"/>
  </w:style>
  <w:style w:type="character" w:styleId="Emphasis">
    <w:name w:val="Emphasis"/>
    <w:basedOn w:val="DefaultParagraphFont"/>
    <w:uiPriority w:val="4"/>
    <w:unhideWhenUsed/>
    <w:qFormat/>
    <w:rPr>
      <w:i/>
      <w:iCs/>
    </w:rPr>
  </w:style>
  <w:style w:type="paragraph" w:customStyle="1" w:styleId="0E30A0981AC042958A605ABC09C74B59">
    <w:name w:val="0E30A0981AC042958A605ABC09C74B59"/>
  </w:style>
  <w:style w:type="paragraph" w:customStyle="1" w:styleId="AFBCB2BEE3C646B798FA599C4A8372E0">
    <w:name w:val="AFBCB2BEE3C646B798FA599C4A8372E0"/>
  </w:style>
  <w:style w:type="paragraph" w:customStyle="1" w:styleId="8D08C3759E7541409F8EEE7FF2E0994C">
    <w:name w:val="8D08C3759E7541409F8EEE7FF2E0994C"/>
  </w:style>
  <w:style w:type="paragraph" w:customStyle="1" w:styleId="DE8D63CE70844FD48247AF8D27138129">
    <w:name w:val="DE8D63CE70844FD48247AF8D27138129"/>
  </w:style>
  <w:style w:type="paragraph" w:customStyle="1" w:styleId="3A3CF1E6CB5D49DF89AD8C8DACCF5BB4">
    <w:name w:val="3A3CF1E6CB5D49DF89AD8C8DACCF5BB4"/>
  </w:style>
  <w:style w:type="paragraph" w:customStyle="1" w:styleId="F3E8AF050ACC4715AE803E1BED9A7C65">
    <w:name w:val="F3E8AF050ACC4715AE803E1BED9A7C65"/>
  </w:style>
  <w:style w:type="paragraph" w:customStyle="1" w:styleId="0AD1FCCA44B3451A95E96B4D0CFBDA73">
    <w:name w:val="0AD1FCCA44B3451A95E96B4D0CFBDA73"/>
  </w:style>
  <w:style w:type="paragraph" w:customStyle="1" w:styleId="00E9437554FB4F2784594A752EBFFBEB">
    <w:name w:val="00E9437554FB4F2784594A752EBFFBEB"/>
  </w:style>
  <w:style w:type="paragraph" w:customStyle="1" w:styleId="30B4F8EDC7064ED48413613465F8DD62">
    <w:name w:val="30B4F8EDC7064ED48413613465F8DD62"/>
  </w:style>
  <w:style w:type="paragraph" w:customStyle="1" w:styleId="E73B253069F143CB8C4EC287D0B130AD">
    <w:name w:val="E73B253069F143CB8C4EC287D0B130AD"/>
  </w:style>
  <w:style w:type="paragraph" w:customStyle="1" w:styleId="D8FB6EDB3B1246408848CD6B9C424D57">
    <w:name w:val="D8FB6EDB3B1246408848CD6B9C424D57"/>
  </w:style>
  <w:style w:type="paragraph" w:customStyle="1" w:styleId="40109BC278E74E1C90B564B0AC6BDD00">
    <w:name w:val="40109BC278E74E1C90B564B0AC6BDD00"/>
  </w:style>
  <w:style w:type="paragraph" w:customStyle="1" w:styleId="860B4DDA246A49849A2CEEC0419AD52F">
    <w:name w:val="860B4DDA246A49849A2CEEC0419AD52F"/>
  </w:style>
  <w:style w:type="paragraph" w:customStyle="1" w:styleId="83D8C3C41F5A4F60B6E1ADF203777111">
    <w:name w:val="83D8C3C41F5A4F60B6E1ADF203777111"/>
  </w:style>
  <w:style w:type="paragraph" w:customStyle="1" w:styleId="ABC67AC46B62493CBF206158C686E93F">
    <w:name w:val="ABC67AC46B62493CBF206158C686E93F"/>
  </w:style>
  <w:style w:type="paragraph" w:customStyle="1" w:styleId="7785C32CF2E749099451691E6A74995B">
    <w:name w:val="7785C32CF2E749099451691E6A74995B"/>
  </w:style>
  <w:style w:type="paragraph" w:customStyle="1" w:styleId="659AC8DC77D1461B9F4BF1544AA03342">
    <w:name w:val="659AC8DC77D1461B9F4BF1544AA03342"/>
  </w:style>
  <w:style w:type="paragraph" w:customStyle="1" w:styleId="383AAB27BE0B403EA55DD62C63408149">
    <w:name w:val="383AAB27BE0B403EA55DD62C63408149"/>
  </w:style>
  <w:style w:type="paragraph" w:customStyle="1" w:styleId="1114984F816346E8A4A1AED60C097618">
    <w:name w:val="1114984F816346E8A4A1AED60C097618"/>
  </w:style>
  <w:style w:type="paragraph" w:customStyle="1" w:styleId="BE82112943EF44DEA5AFF7B2CB85A0FB">
    <w:name w:val="BE82112943EF44DEA5AFF7B2CB85A0FB"/>
  </w:style>
  <w:style w:type="paragraph" w:customStyle="1" w:styleId="A6136E7D396746AAA913B6FFF4D18F06">
    <w:name w:val="A6136E7D396746AAA913B6FFF4D18F06"/>
  </w:style>
  <w:style w:type="paragraph" w:customStyle="1" w:styleId="1DEC5C25B2554D6C8BB4D6B175B537E8">
    <w:name w:val="1DEC5C25B2554D6C8BB4D6B175B537E8"/>
  </w:style>
  <w:style w:type="paragraph" w:customStyle="1" w:styleId="E97C9D8FF7F84F3289743A5363D1799D">
    <w:name w:val="E97C9D8FF7F84F3289743A5363D1799D"/>
  </w:style>
  <w:style w:type="paragraph" w:customStyle="1" w:styleId="451146A3038D402698FFEBA7B1E2FBDA">
    <w:name w:val="451146A3038D402698FFEBA7B1E2FBDA"/>
  </w:style>
  <w:style w:type="paragraph" w:customStyle="1" w:styleId="D383CC5C45F54317BF166E0A974C923C">
    <w:name w:val="D383CC5C45F54317BF166E0A974C923C"/>
  </w:style>
  <w:style w:type="paragraph" w:customStyle="1" w:styleId="AEDC10FFB84E46F2A03FA172FBD4B5E7">
    <w:name w:val="AEDC10FFB84E46F2A03FA172FBD4B5E7"/>
  </w:style>
  <w:style w:type="paragraph" w:customStyle="1" w:styleId="D1DA336C0ADF4766893350A0AA5B6310">
    <w:name w:val="D1DA336C0ADF4766893350A0AA5B6310"/>
  </w:style>
  <w:style w:type="paragraph" w:customStyle="1" w:styleId="154E848EA94F433FB03BB5B1FDAB5E18">
    <w:name w:val="154E848EA94F433FB03BB5B1FDAB5E18"/>
  </w:style>
  <w:style w:type="paragraph" w:customStyle="1" w:styleId="5CDBA68D1FB141D5AF9A5775DB073B6B">
    <w:name w:val="5CDBA68D1FB141D5AF9A5775DB073B6B"/>
  </w:style>
  <w:style w:type="paragraph" w:customStyle="1" w:styleId="0F8C65B139D54BAF881B54C6943DB304">
    <w:name w:val="0F8C65B139D54BAF881B54C6943DB304"/>
  </w:style>
  <w:style w:type="paragraph" w:customStyle="1" w:styleId="B865A802D0EB442AB946566EEB6DD0B3">
    <w:name w:val="B865A802D0EB442AB946566EEB6DD0B3"/>
  </w:style>
  <w:style w:type="paragraph" w:customStyle="1" w:styleId="E006F8E11B864F018A6A30A8A77E17E2">
    <w:name w:val="E006F8E11B864F018A6A30A8A77E17E2"/>
  </w:style>
  <w:style w:type="paragraph" w:customStyle="1" w:styleId="8C476B7B174D43A7AC1F8CD4D245ABED">
    <w:name w:val="8C476B7B174D43A7AC1F8CD4D245ABED"/>
  </w:style>
  <w:style w:type="paragraph" w:customStyle="1" w:styleId="C05B4F15EA1347EF94A3354869C4AC7E">
    <w:name w:val="C05B4F15EA1347EF94A3354869C4AC7E"/>
  </w:style>
  <w:style w:type="paragraph" w:customStyle="1" w:styleId="9A6DFCA54C244BE097B0F40B106C3F3E">
    <w:name w:val="9A6DFCA54C244BE097B0F40B106C3F3E"/>
  </w:style>
  <w:style w:type="paragraph" w:customStyle="1" w:styleId="7A67A653BABD4C04AC91CC7E43D49B69">
    <w:name w:val="7A67A653BABD4C04AC91CC7E43D49B69"/>
  </w:style>
  <w:style w:type="paragraph" w:customStyle="1" w:styleId="E8E75D6AA14C43C3BEBA25B9048BE469">
    <w:name w:val="E8E75D6AA14C43C3BEBA25B9048BE469"/>
  </w:style>
  <w:style w:type="paragraph" w:customStyle="1" w:styleId="92DEC3DCF3C345BCAE289D51D5E26B9C">
    <w:name w:val="92DEC3DCF3C345BCAE289D51D5E26B9C"/>
  </w:style>
  <w:style w:type="paragraph" w:customStyle="1" w:styleId="DCB7183F2B5F41708CD8A8131073C6EA">
    <w:name w:val="DCB7183F2B5F41708CD8A8131073C6EA"/>
  </w:style>
  <w:style w:type="paragraph" w:customStyle="1" w:styleId="6924A485E8EA4D35B0B9B9F146FECBB7">
    <w:name w:val="6924A485E8EA4D35B0B9B9F146FECBB7"/>
  </w:style>
  <w:style w:type="paragraph" w:customStyle="1" w:styleId="2471C72C007F43E3BF676FFB0796DC4A">
    <w:name w:val="2471C72C007F43E3BF676FFB0796DC4A"/>
  </w:style>
  <w:style w:type="paragraph" w:customStyle="1" w:styleId="428C475C7C6E4832971DC4BF2ACF1B53">
    <w:name w:val="428C475C7C6E4832971DC4BF2ACF1B53"/>
  </w:style>
  <w:style w:type="paragraph" w:customStyle="1" w:styleId="3420399DBE6C4813AE8FB55DA361DEC1">
    <w:name w:val="3420399DBE6C4813AE8FB55DA361DEC1"/>
  </w:style>
  <w:style w:type="paragraph" w:customStyle="1" w:styleId="EA7E02412C6F4239BBAE7ECD62F743BA">
    <w:name w:val="EA7E02412C6F4239BBAE7ECD62F743BA"/>
  </w:style>
  <w:style w:type="paragraph" w:customStyle="1" w:styleId="8528C0FDE925472BB54B4DEB929E2013">
    <w:name w:val="8528C0FDE925472BB54B4DEB929E2013"/>
  </w:style>
  <w:style w:type="paragraph" w:customStyle="1" w:styleId="C42BAA8D25134EA4BE78335442225C12">
    <w:name w:val="C42BAA8D25134EA4BE78335442225C12"/>
  </w:style>
  <w:style w:type="paragraph" w:customStyle="1" w:styleId="B60D643FBEDD48D3A9379D8D5995B871">
    <w:name w:val="B60D643FBEDD48D3A9379D8D5995B871"/>
  </w:style>
  <w:style w:type="paragraph" w:customStyle="1" w:styleId="9FAFB8369528421CB38331FE129618A2">
    <w:name w:val="9FAFB8369528421CB38331FE129618A2"/>
  </w:style>
  <w:style w:type="paragraph" w:customStyle="1" w:styleId="8C57312833374F5C961774FDB22355EA">
    <w:name w:val="8C57312833374F5C961774FDB22355EA"/>
  </w:style>
  <w:style w:type="paragraph" w:customStyle="1" w:styleId="BA460AF297E043108139A26B2DF130CC">
    <w:name w:val="BA460AF297E043108139A26B2DF130CC"/>
  </w:style>
  <w:style w:type="paragraph" w:customStyle="1" w:styleId="A917E1E9EDCB410381887CF67AF304DB">
    <w:name w:val="A917E1E9EDCB410381887CF67AF304DB"/>
  </w:style>
  <w:style w:type="paragraph" w:customStyle="1" w:styleId="BF38497046914F20B2918DCAAFF36FC5">
    <w:name w:val="BF38497046914F20B2918DCAAFF36FC5"/>
  </w:style>
  <w:style w:type="paragraph" w:customStyle="1" w:styleId="868AAD2AA48E49FAA07FC4E57B13A92C">
    <w:name w:val="868AAD2AA48E49FAA07FC4E57B13A92C"/>
  </w:style>
  <w:style w:type="paragraph" w:customStyle="1" w:styleId="7F4A62FC76BE4627B0FD75EE2E835074">
    <w:name w:val="7F4A62FC76BE4627B0FD75EE2E835074"/>
  </w:style>
  <w:style w:type="paragraph" w:customStyle="1" w:styleId="C5D8D8A533514898B4FDFC476BC18376">
    <w:name w:val="C5D8D8A533514898B4FDFC476BC18376"/>
  </w:style>
  <w:style w:type="paragraph" w:customStyle="1" w:styleId="D3065C160FAE4315935D9929CBE2DF78">
    <w:name w:val="D3065C160FAE4315935D9929CBE2DF78"/>
  </w:style>
  <w:style w:type="paragraph" w:customStyle="1" w:styleId="C9A84AE3A0EA4177B9943E30611FB196">
    <w:name w:val="C9A84AE3A0EA4177B9943E30611FB196"/>
  </w:style>
  <w:style w:type="paragraph" w:customStyle="1" w:styleId="B61B770700D242DB9724E56DFB3125EE">
    <w:name w:val="B61B770700D242DB9724E56DFB3125EE"/>
    <w:rsid w:val="00383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793</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Assignment: Scrum Events</dc:title>
  <dc:subject/>
  <dc:creator>Reon</dc:creator>
  <cp:keywords/>
  <dc:description/>
  <cp:lastModifiedBy>Johnson, Reon</cp:lastModifiedBy>
  <cp:revision>1</cp:revision>
  <dcterms:created xsi:type="dcterms:W3CDTF">2023-02-20T04:10:00Z</dcterms:created>
  <dcterms:modified xsi:type="dcterms:W3CDTF">2023-02-20T17:23:00Z</dcterms:modified>
</cp:coreProperties>
</file>